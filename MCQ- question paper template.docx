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0E3B1" w14:textId="4BEA7D0E" w:rsidR="00FF1661" w:rsidRDefault="00FF1661" w:rsidP="00FF1661">
      <w:pPr>
        <w:pStyle w:val="Heading1"/>
      </w:pPr>
      <w:r>
        <w:t>[Category]</w:t>
      </w:r>
    </w:p>
    <w:p w14:paraId="7DCC509B" w14:textId="4FC78E88" w:rsidR="00FF1661" w:rsidRDefault="00FF1661" w:rsidP="00FF1661">
      <w:pPr>
        <w:pStyle w:val="Heading2"/>
      </w:pPr>
      <w:r>
        <w:t>Question 01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FF1661" w14:paraId="7F452DBD" w14:textId="77777777" w:rsidTr="00FF1661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D326" w14:textId="77777777" w:rsidR="00FF1661" w:rsidRDefault="00FF1661" w:rsidP="00FC29B8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51220" w14:textId="77777777" w:rsidR="00FF1661" w:rsidRDefault="00FF1661" w:rsidP="00FC29B8">
            <w:pPr>
              <w:pStyle w:val="QFType"/>
            </w:pPr>
            <w:r>
              <w:t>MC</w:t>
            </w:r>
          </w:p>
        </w:tc>
      </w:tr>
      <w:tr w:rsidR="00FF1661" w14:paraId="46D8CC22" w14:textId="77777777" w:rsidTr="00FF1661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89CE1" w14:textId="77777777" w:rsidR="00FF1661" w:rsidRDefault="00FF1661" w:rsidP="00FC29B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728E6" w14:textId="77777777" w:rsidR="00FF1661" w:rsidRDefault="00FF1661" w:rsidP="00FC29B8">
            <w:pPr>
              <w:pStyle w:val="Cell"/>
            </w:pPr>
            <w:r>
              <w:t>1</w:t>
            </w:r>
          </w:p>
        </w:tc>
      </w:tr>
      <w:tr w:rsidR="00FF1661" w14:paraId="44BBEEAF" w14:textId="77777777" w:rsidTr="00FF1661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C0042" w14:textId="77777777" w:rsidR="00FF1661" w:rsidRDefault="00FF1661" w:rsidP="00FC29B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29786" w14:textId="77777777" w:rsidR="00FF1661" w:rsidRDefault="00FF1661" w:rsidP="00FC29B8">
            <w:pPr>
              <w:pStyle w:val="Cell"/>
            </w:pPr>
            <w:r>
              <w:t>Yes</w:t>
            </w:r>
          </w:p>
        </w:tc>
      </w:tr>
      <w:tr w:rsidR="00FF1661" w14:paraId="0A08E1AA" w14:textId="77777777" w:rsidTr="00FF1661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084EA" w14:textId="77777777" w:rsidR="00FF1661" w:rsidRDefault="00FF1661" w:rsidP="00FC29B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800F1" w14:textId="77777777" w:rsidR="00FF1661" w:rsidRDefault="00FF1661" w:rsidP="00FC29B8">
            <w:pPr>
              <w:pStyle w:val="Cell"/>
            </w:pPr>
            <w:r>
              <w:t>A</w:t>
            </w:r>
          </w:p>
        </w:tc>
      </w:tr>
      <w:tr w:rsidR="00FF1661" w14:paraId="649955C0" w14:textId="77777777" w:rsidTr="00FF1661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5EE82" w14:textId="77777777" w:rsidR="00FF1661" w:rsidRDefault="00FF1661" w:rsidP="00FC29B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BAA18" w14:textId="4E9673BF" w:rsidR="00FF1661" w:rsidRDefault="002A440F" w:rsidP="00FC29B8">
            <w:pPr>
              <w:pStyle w:val="Cell"/>
            </w:pPr>
            <w:r>
              <w:t>00</w:t>
            </w:r>
          </w:p>
        </w:tc>
      </w:tr>
      <w:tr w:rsidR="00FF1661" w14:paraId="52F268F2" w14:textId="77777777" w:rsidTr="00FF1661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B8A54" w14:textId="77777777" w:rsidR="00FF1661" w:rsidRDefault="00FF1661" w:rsidP="00FC29B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A1B7" w14:textId="77777777" w:rsidR="00FF1661" w:rsidRDefault="00FF1661" w:rsidP="00FC29B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6C438" w14:textId="77777777" w:rsidR="00FF1661" w:rsidRDefault="00FF1661" w:rsidP="00FC29B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270E9" w14:textId="77777777" w:rsidR="00FF1661" w:rsidRDefault="00FF1661" w:rsidP="00FC29B8">
            <w:pPr>
              <w:pStyle w:val="TableHead"/>
            </w:pPr>
            <w:r>
              <w:t>Grade</w:t>
            </w:r>
          </w:p>
        </w:tc>
      </w:tr>
      <w:tr w:rsidR="00FF1661" w14:paraId="50209C35" w14:textId="77777777" w:rsidTr="00FF1661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0DEA3" w14:textId="77777777" w:rsidR="00FF1661" w:rsidRDefault="00FF1661" w:rsidP="00FF1661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9DB11" w14:textId="77777777" w:rsidR="00FF1661" w:rsidRDefault="00FF1661" w:rsidP="00FC29B8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622CC" w14:textId="77777777" w:rsidR="00FF1661" w:rsidRDefault="00FF1661" w:rsidP="00FC29B8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1BD1B" w14:textId="77777777" w:rsidR="00FF1661" w:rsidRDefault="00FF1661" w:rsidP="00FC29B8">
            <w:pPr>
              <w:pStyle w:val="QFGrade"/>
            </w:pPr>
            <w:r>
              <w:t>100</w:t>
            </w:r>
          </w:p>
        </w:tc>
      </w:tr>
      <w:tr w:rsidR="00FF1661" w14:paraId="3F661A9F" w14:textId="77777777" w:rsidTr="00FF1661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59092" w14:textId="77777777" w:rsidR="00FF1661" w:rsidRDefault="00FF1661" w:rsidP="00FF1661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7F96B" w14:textId="77777777" w:rsidR="00FF1661" w:rsidRDefault="00FF1661" w:rsidP="00FC29B8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8698C" w14:textId="77777777" w:rsidR="00FF1661" w:rsidRDefault="00FF1661" w:rsidP="00FC29B8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5D417" w14:textId="77777777" w:rsidR="00FF1661" w:rsidRDefault="00FF1661" w:rsidP="00FC29B8">
            <w:pPr>
              <w:pStyle w:val="QFGrade"/>
            </w:pPr>
            <w:r>
              <w:t>0</w:t>
            </w:r>
          </w:p>
        </w:tc>
      </w:tr>
      <w:tr w:rsidR="00FF1661" w14:paraId="305AED0F" w14:textId="77777777" w:rsidTr="00FF1661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81C4E" w14:textId="77777777" w:rsidR="00FF1661" w:rsidRDefault="00FF1661" w:rsidP="00FF1661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2AE4E" w14:textId="77777777" w:rsidR="00FF1661" w:rsidRDefault="00FF1661" w:rsidP="00FC29B8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5DB99" w14:textId="77777777" w:rsidR="00FF1661" w:rsidRDefault="00FF1661" w:rsidP="00FC29B8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660C3" w14:textId="77777777" w:rsidR="00FF1661" w:rsidRDefault="00FF1661" w:rsidP="00FC29B8">
            <w:pPr>
              <w:pStyle w:val="QFGrade"/>
            </w:pPr>
            <w:r>
              <w:t>0</w:t>
            </w:r>
          </w:p>
        </w:tc>
      </w:tr>
      <w:tr w:rsidR="00FF1661" w14:paraId="5614CE1B" w14:textId="77777777" w:rsidTr="00FF1661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53895" w14:textId="77777777" w:rsidR="00FF1661" w:rsidRDefault="00FF1661" w:rsidP="00FF1661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887B2" w14:textId="77777777" w:rsidR="00FF1661" w:rsidRDefault="00FF1661" w:rsidP="00FC29B8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A69CB" w14:textId="77777777" w:rsidR="00FF1661" w:rsidRDefault="00FF1661" w:rsidP="00FC29B8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95814" w14:textId="77777777" w:rsidR="00FF1661" w:rsidRDefault="00FF1661" w:rsidP="00FC29B8">
            <w:pPr>
              <w:pStyle w:val="QFGrade"/>
            </w:pPr>
            <w:r>
              <w:t>0</w:t>
            </w:r>
          </w:p>
        </w:tc>
      </w:tr>
      <w:tr w:rsidR="00FF1661" w14:paraId="71D754A2" w14:textId="77777777" w:rsidTr="00FF1661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3CFA7" w14:textId="77777777" w:rsidR="00FF1661" w:rsidRDefault="00FF1661" w:rsidP="00FF1661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21E73" w14:textId="77777777" w:rsidR="00FF1661" w:rsidRDefault="00FF1661" w:rsidP="00FC29B8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6E117" w14:textId="77777777" w:rsidR="00FF1661" w:rsidRDefault="00FF1661" w:rsidP="00FC29B8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61BD9" w14:textId="77777777" w:rsidR="00FF1661" w:rsidRDefault="00FF1661" w:rsidP="00FC29B8">
            <w:pPr>
              <w:pStyle w:val="QFGrade"/>
            </w:pPr>
            <w:r>
              <w:t>0</w:t>
            </w:r>
          </w:p>
        </w:tc>
      </w:tr>
    </w:tbl>
    <w:p w14:paraId="405CD37B" w14:textId="77777777" w:rsidR="002C44A2" w:rsidRDefault="002C44A2" w:rsidP="0001397D">
      <w:pPr>
        <w:pStyle w:val="BodyText"/>
        <w:ind w:firstLine="0"/>
      </w:pPr>
    </w:p>
    <w:p w14:paraId="07A5CBB8" w14:textId="049EF6D3" w:rsidR="002A440F" w:rsidRDefault="002A440F" w:rsidP="002A440F">
      <w:pPr>
        <w:pStyle w:val="Heading2"/>
      </w:pPr>
      <w:r>
        <w:t>Question 0</w:t>
      </w:r>
      <w:r>
        <w:t>2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2462E74A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50E4F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2DCF1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14AE171A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FBE47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36CB4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3BC33835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8FA10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E2BCD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13E084D2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00FD6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C62A0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33F8E745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426F6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76775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63CB86FE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D0DE4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ADD23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2648E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85116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735004FA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69B7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7BC64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301B9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5F54B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4A96146F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BD6A4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63A1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FE03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8B574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1F2E1EE0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AB260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9F4BA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E541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DE6DB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79397B8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33D8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B7EAA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722D1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F6458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3EFE3B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5CC88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43E11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E0904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C9513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7E687036" w14:textId="77777777" w:rsidR="002A440F" w:rsidRDefault="002A440F" w:rsidP="0001397D">
      <w:pPr>
        <w:pStyle w:val="BodyText"/>
        <w:ind w:firstLine="0"/>
      </w:pPr>
    </w:p>
    <w:p w14:paraId="03618981" w14:textId="154EAD75" w:rsidR="002A440F" w:rsidRDefault="002A440F" w:rsidP="002A440F">
      <w:pPr>
        <w:pStyle w:val="Heading2"/>
      </w:pPr>
      <w:r>
        <w:t>Question 0</w:t>
      </w:r>
      <w:r>
        <w:t>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0C42F6B4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4D069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C2EFA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1B7CA9B7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F0E9C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071DA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7B9787BD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78C27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87043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52550EEA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F4FD9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73124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3DC3974D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A02DF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CF302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5FCC7321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03D51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D05D3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52861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AB19C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2B3E0D94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9AFD3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B0EA4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D6D04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BF837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253B022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BB811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11ABA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B0E0A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65F83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88F5A2A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F4D2A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035C7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BCDE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658F3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7CAF7242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2C8B7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AC496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4797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5D029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7590E30C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F451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B3C2E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09809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57D9D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3DCD2DC4" w14:textId="77777777" w:rsidR="002A440F" w:rsidRDefault="002A440F" w:rsidP="0001397D">
      <w:pPr>
        <w:pStyle w:val="BodyText"/>
        <w:ind w:firstLine="0"/>
      </w:pPr>
    </w:p>
    <w:p w14:paraId="778730D8" w14:textId="54777DFA" w:rsidR="002A440F" w:rsidRDefault="002A440F" w:rsidP="002A440F">
      <w:pPr>
        <w:pStyle w:val="Heading2"/>
      </w:pPr>
      <w:r>
        <w:lastRenderedPageBreak/>
        <w:t>Question 0</w:t>
      </w:r>
      <w:r>
        <w:t>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44DD81A0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9BE57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7CA6D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2F8A7802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2C2A7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226E2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30CC24D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AA3BD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880A5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45B3B6A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F13EB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BEBD9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4D9CDCE6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20D51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59333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3ECDCCC0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34770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84C08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9BF85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551BE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32EE3E6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4BCB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87F97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385D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37076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6233A75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CBF98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F23AD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88E9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43D61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4020209E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7FDEF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5BCA6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30BD8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A0148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09C6F9A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011B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525F3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DAE26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EBD99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8FAF73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21255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600E1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C66FC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785F6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44186929" w14:textId="77777777" w:rsidR="002A440F" w:rsidRDefault="002A440F" w:rsidP="0001397D">
      <w:pPr>
        <w:pStyle w:val="BodyText"/>
        <w:ind w:firstLine="0"/>
      </w:pPr>
    </w:p>
    <w:p w14:paraId="6F3B6F40" w14:textId="77777777" w:rsidR="002A440F" w:rsidRDefault="002A440F" w:rsidP="0001397D">
      <w:pPr>
        <w:pStyle w:val="BodyText"/>
        <w:ind w:firstLine="0"/>
      </w:pPr>
    </w:p>
    <w:p w14:paraId="59787CB5" w14:textId="41B4CB11" w:rsidR="002A440F" w:rsidRDefault="002A440F" w:rsidP="002A440F">
      <w:pPr>
        <w:pStyle w:val="Heading2"/>
      </w:pPr>
      <w:r>
        <w:t>Question 0</w:t>
      </w:r>
      <w:r>
        <w:t>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5E467600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50A89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2215B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51DB028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9C4F3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58E25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4006C7AD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D9E48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E1FCC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13EB4B27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70758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1B074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424AEDB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ED821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65657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67D97C59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F7D53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7A7D4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E3F37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BFA98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4D889D8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44829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120F6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A75ED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AE8F9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02C26262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034AA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11175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79C15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B9EA8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7864E8FC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50AC9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BC246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8CE9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99A64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6C6797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AF2B9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E81B2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23F0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83C84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344BD2F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F423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2734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5D845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6BBF0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516637D3" w14:textId="77777777" w:rsidR="002A440F" w:rsidRDefault="002A440F" w:rsidP="0001397D">
      <w:pPr>
        <w:pStyle w:val="BodyText"/>
        <w:ind w:firstLine="0"/>
      </w:pPr>
    </w:p>
    <w:p w14:paraId="38FBA309" w14:textId="3BE43B6C" w:rsidR="002A440F" w:rsidRDefault="002A440F" w:rsidP="002A440F">
      <w:pPr>
        <w:pStyle w:val="Heading2"/>
      </w:pPr>
      <w:r>
        <w:t>Question 0</w:t>
      </w:r>
      <w:r>
        <w:t>6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60A2214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A65B1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BED7A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34835573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4B22F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490C9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751229F5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1DBDE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CAB3E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67C4DF8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0A44C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BE109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16CE8F57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0F06E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45506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310704B7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DAD03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30C9A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758D9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83BB2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64DD0770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CAD47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083F7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36848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46BEC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24DCC3D0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33134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33F6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33B8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EF153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64129E1A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0C10E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AFC4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DAAA7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8A79B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0C19172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83F83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945EE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C7DED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7A4FE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B814715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58EEB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8924E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1985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F4CC6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3259C587" w14:textId="77777777" w:rsidR="002A440F" w:rsidRDefault="002A440F" w:rsidP="0001397D">
      <w:pPr>
        <w:pStyle w:val="BodyText"/>
        <w:ind w:firstLine="0"/>
      </w:pPr>
    </w:p>
    <w:p w14:paraId="6C2E3B50" w14:textId="4E9C439C" w:rsidR="002A440F" w:rsidRDefault="002A440F" w:rsidP="002A440F">
      <w:pPr>
        <w:pStyle w:val="Heading2"/>
      </w:pPr>
      <w:r>
        <w:lastRenderedPageBreak/>
        <w:t>Question 0</w:t>
      </w:r>
      <w:r>
        <w:t>7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4502340D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6697E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9E34F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13A22329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3B536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B8DF7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5E79A7C9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BA673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D5959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53DA5D07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6BEFB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991C6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37E03DD9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FB85F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104C0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55BF3A66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190AA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793A4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7B1CC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CDA4A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0DC78CB6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03C04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B1A93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7714A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1EF56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363818A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DED1F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E914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85AE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3873E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6F54E97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6DBA5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51107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AE2FA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27BD1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D02CDB2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CC99B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EF747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152E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76321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201E8B4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9DDEF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4037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61724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2A647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141E5EF9" w14:textId="77777777" w:rsidR="002A440F" w:rsidRDefault="002A440F" w:rsidP="0001397D">
      <w:pPr>
        <w:pStyle w:val="BodyText"/>
        <w:ind w:firstLine="0"/>
      </w:pPr>
    </w:p>
    <w:p w14:paraId="457C5470" w14:textId="6A2CEA59" w:rsidR="002A440F" w:rsidRDefault="002A440F" w:rsidP="002A440F">
      <w:pPr>
        <w:pStyle w:val="Heading2"/>
      </w:pPr>
      <w:r>
        <w:t>Question 0</w:t>
      </w:r>
      <w:r>
        <w:t>8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1210C700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02720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9D9AE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2E7EDB3D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EF5DC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ACEDD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753B15B5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D7CAA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466DD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77844437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CB065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80568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53A0802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9DF3A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5879D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6E992706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23F00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7B81F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F3DED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77D92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1C36221F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AFAFB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B34F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ADF8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D760A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1FB28FA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7B37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D8D0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88F2C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98366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73B0D2C6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D20CE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04857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412B6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EB98A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49CBD03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2E8A5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3DF6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D531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A9FA9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5CBD38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096B1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1D8A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20630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4591F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472A86A5" w14:textId="77777777" w:rsidR="002A440F" w:rsidRDefault="002A440F" w:rsidP="0001397D">
      <w:pPr>
        <w:pStyle w:val="BodyText"/>
        <w:ind w:firstLine="0"/>
      </w:pPr>
    </w:p>
    <w:p w14:paraId="0FE82E7D" w14:textId="74D8FB57" w:rsidR="002A440F" w:rsidRDefault="002A440F" w:rsidP="002A440F">
      <w:pPr>
        <w:pStyle w:val="Heading2"/>
      </w:pPr>
      <w:r>
        <w:t>Question 0</w:t>
      </w:r>
      <w:r>
        <w:t>9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19EBDD8D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C32F9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C51D2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5453F19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F3228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3EA64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0A31412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72F74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43E93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167788C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E48E5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F4219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1C912ED7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82ADF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14CEE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3526626C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EB990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1796B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BC8E0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60C65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440A4A90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A9A0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31138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89105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05A6F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1BE2462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B4210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25227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6830C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E5E3D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E4E7658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AAAB3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36F03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6CC10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F52F6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80699A4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ED2AE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52658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CBC3C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E2176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4C81E5EC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0E01A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20FC5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3FFF6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F62E5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5DA7F829" w14:textId="77777777" w:rsidR="002A440F" w:rsidRDefault="002A440F" w:rsidP="0001397D">
      <w:pPr>
        <w:pStyle w:val="BodyText"/>
        <w:ind w:firstLine="0"/>
      </w:pPr>
    </w:p>
    <w:p w14:paraId="2419DDC6" w14:textId="21C5440B" w:rsidR="002A440F" w:rsidRDefault="002A440F" w:rsidP="002A440F">
      <w:pPr>
        <w:pStyle w:val="Heading2"/>
      </w:pPr>
      <w:r>
        <w:lastRenderedPageBreak/>
        <w:t xml:space="preserve">Question </w:t>
      </w:r>
      <w:r>
        <w:t>10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5099B3B9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DB54C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0D936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6222313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0A882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D5712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209BD30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614F8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F44B6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3E2B04F4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CB13B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7E28D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0C91C952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9D44B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1F7F1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2D7384F5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5106D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403EF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7B59A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E9D40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137AC5BC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0634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D5E14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F0374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438FA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40A19D3C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07AE3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73C24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1D9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A6AD8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6D9C0C7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9EC8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4AA52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70878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CC706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14331C2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62E09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0C0CD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12E6B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EB6AF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7A452B5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B25E9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A2228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D0916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25F72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79E6BE27" w14:textId="77777777" w:rsidR="002A440F" w:rsidRDefault="002A440F" w:rsidP="0001397D">
      <w:pPr>
        <w:pStyle w:val="BodyText"/>
        <w:ind w:firstLine="0"/>
      </w:pPr>
    </w:p>
    <w:p w14:paraId="50B95981" w14:textId="68673527" w:rsidR="002A440F" w:rsidRDefault="002A440F" w:rsidP="002A440F">
      <w:pPr>
        <w:pStyle w:val="Heading2"/>
      </w:pPr>
      <w:r>
        <w:t xml:space="preserve">Question </w:t>
      </w:r>
      <w:r>
        <w:t xml:space="preserve">11 </w:t>
      </w:r>
      <w:r>
        <w:t>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165BFFA5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B8E6A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36F91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3AA0C278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B1AFB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6F84F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4E9595D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15248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E6214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2CDE5B1A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3688C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EA937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74FAC074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9D028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374F6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624AD3AC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62018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A1F99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AF31F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DAB21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6DD4492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760A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3A11E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8A316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55CC2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732A68E4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8473A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1238F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DF439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F0F4A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64707C18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6D8F5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DF8A8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9341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F9E16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C20F2D8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59735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6BB12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3942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87F1A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4E0D0EA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11F9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68707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6EBD6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57D7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37FF1AF1" w14:textId="77777777" w:rsidR="002A440F" w:rsidRDefault="002A440F" w:rsidP="0001397D">
      <w:pPr>
        <w:pStyle w:val="BodyText"/>
        <w:ind w:firstLine="0"/>
      </w:pPr>
    </w:p>
    <w:p w14:paraId="7680778B" w14:textId="07A54FB7" w:rsidR="002A440F" w:rsidRDefault="002A440F" w:rsidP="002A440F">
      <w:pPr>
        <w:pStyle w:val="Heading2"/>
      </w:pPr>
      <w:r>
        <w:t xml:space="preserve">Question </w:t>
      </w:r>
      <w:r>
        <w:t>12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735118E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6FF97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81382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50E7A0B4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60681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44492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3A0184D6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D0968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EC9D3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3C4FD2E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1CFC5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CA417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445638B0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BE6BA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F477C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689811A7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98D35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AF8DA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9B1CA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6701F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6D85F1D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1CF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52B42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9576C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B98E8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214DCEA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BC528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779B4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4D6F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897A1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29EE11A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DF4B3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13F8E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02431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96470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A85912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E4FB4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47B25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5013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DC0AE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6D6F7CD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F4D81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D25C2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E396C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DDC0B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10826C46" w14:textId="77777777" w:rsidR="002A440F" w:rsidRDefault="002A440F" w:rsidP="0001397D">
      <w:pPr>
        <w:pStyle w:val="BodyText"/>
        <w:ind w:firstLine="0"/>
      </w:pPr>
    </w:p>
    <w:p w14:paraId="38365876" w14:textId="6947961B" w:rsidR="002A440F" w:rsidRDefault="002A440F" w:rsidP="002A440F">
      <w:pPr>
        <w:pStyle w:val="Heading2"/>
      </w:pPr>
      <w:r>
        <w:lastRenderedPageBreak/>
        <w:t xml:space="preserve">Question </w:t>
      </w:r>
      <w:r>
        <w:t>13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08E1042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C759F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90490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46BB5A6B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9C920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5B2DB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1A98942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89310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E9EA2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25ED898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96EB1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86F2A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42B41B55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2EA9F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FAE06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19F68B0B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96F16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7655A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7F6AD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F218B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72D516F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0EBA8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D4A86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0BCE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B31E0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51EE63C2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E211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7A3C1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1F276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F806B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AD6A83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5EFFB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4363D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1BBF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5E674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19FB679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F0E2E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FE542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AFA0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7C632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1AB4D42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12C2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86F8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C265A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8121A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700CDAE4" w14:textId="77777777" w:rsidR="002A440F" w:rsidRDefault="002A440F" w:rsidP="0001397D">
      <w:pPr>
        <w:pStyle w:val="BodyText"/>
        <w:ind w:firstLine="0"/>
      </w:pPr>
    </w:p>
    <w:p w14:paraId="31BE63C7" w14:textId="30DE5818" w:rsidR="002A440F" w:rsidRDefault="002A440F" w:rsidP="002A440F">
      <w:pPr>
        <w:pStyle w:val="Heading2"/>
      </w:pPr>
      <w:r>
        <w:t xml:space="preserve">Question </w:t>
      </w:r>
      <w:r>
        <w:t>14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2FD576F6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69126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B4010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1D23DA58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18A58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516AE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6FC01DA2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C203D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D7576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75FD2A1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DD407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BD3E8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481293E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3D6A0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D62C3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3D81180F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FEBB1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1ADAE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0D7E3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6D39E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6021332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4D21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D7422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D0EC6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C9447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715C3F0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4EE7B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DDA2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79CA1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0B3BE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2544BFE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B3341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A2F8A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E7C68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748E4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7A25FE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3F7CE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6A44F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A28AA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6E3EA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CED853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5D6D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0D41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587A4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18024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0976E867" w14:textId="77777777" w:rsidR="002A440F" w:rsidRDefault="002A440F" w:rsidP="0001397D">
      <w:pPr>
        <w:pStyle w:val="BodyText"/>
        <w:ind w:firstLine="0"/>
      </w:pPr>
    </w:p>
    <w:p w14:paraId="5821520F" w14:textId="1511DFCE" w:rsidR="002A440F" w:rsidRDefault="002A440F" w:rsidP="002A440F">
      <w:pPr>
        <w:pStyle w:val="Heading2"/>
      </w:pPr>
      <w:r>
        <w:t xml:space="preserve">Question </w:t>
      </w:r>
      <w:r>
        <w:t>15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29D6A644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5EF6E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F0A9B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13CC0F5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53CE5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DEDE5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32589136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5F37F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B1605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4C38807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7A4D4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B152F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6301CA5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45D1F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54194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0711BCB8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D5EE0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D9257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3DAB6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A606C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6189F6F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19C2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FB485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D28E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831C4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14C5F8F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4DFAB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5467C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DF90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89195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1AE572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BFA0A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405DC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1938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65EC4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C1E950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32840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BDCFE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9C987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4FDEF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71E9F9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77019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47162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E91A5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64700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2AFD7294" w14:textId="77777777" w:rsidR="002A440F" w:rsidRDefault="002A440F" w:rsidP="0001397D">
      <w:pPr>
        <w:pStyle w:val="BodyText"/>
        <w:ind w:firstLine="0"/>
      </w:pPr>
    </w:p>
    <w:p w14:paraId="74E57D9A" w14:textId="50E5DA12" w:rsidR="002A440F" w:rsidRDefault="002A440F" w:rsidP="002A440F">
      <w:pPr>
        <w:pStyle w:val="Heading2"/>
      </w:pPr>
      <w:r>
        <w:lastRenderedPageBreak/>
        <w:t xml:space="preserve">Question </w:t>
      </w:r>
      <w:r>
        <w:t>16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13C9264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07F66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428AC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27F867C0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F2D51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A51FE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15708E13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0E891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70F3E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3C50FF46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72C7F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2C374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60114D2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DFADF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DF9B4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3BE42731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A8893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61EFA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F6A22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78A5E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4CB875BE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063F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88495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2E6E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1DEAE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12009E15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9E1F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F6E8A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096DA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7E031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69E9C6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D3CC8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1A47D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03575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FD8D8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22FAD0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1FAC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E46FC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60F36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2400B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1A21C9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DC6DF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5758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87E4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BDCCA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14BEC057" w14:textId="77777777" w:rsidR="002A440F" w:rsidRDefault="002A440F" w:rsidP="0001397D">
      <w:pPr>
        <w:pStyle w:val="BodyText"/>
        <w:ind w:firstLine="0"/>
      </w:pPr>
    </w:p>
    <w:p w14:paraId="003FAAC2" w14:textId="282D05B8" w:rsidR="002A440F" w:rsidRDefault="002A440F" w:rsidP="002A440F">
      <w:pPr>
        <w:pStyle w:val="Heading2"/>
      </w:pPr>
      <w:r>
        <w:t xml:space="preserve">Question </w:t>
      </w:r>
      <w:r>
        <w:t>17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692FA308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694D8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8D712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60881CB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E4D69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C9760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082AA7C3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3307C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7FD3C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08E35378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2A9D2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9D028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0E4A14E3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5DA45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33AF8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21E81E94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0054E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86E0F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2FE6F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798A7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45F148C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9DA6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D4617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6A691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0C3B8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7687E7A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1D973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004D8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693C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12EA9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45AF1F3C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EDED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7AA9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8E79B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A0358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67E3DBC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E199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872B2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5036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FB5F2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7B1A756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268F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163C8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DD54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B2A81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4CAF6843" w14:textId="77777777" w:rsidR="002A440F" w:rsidRDefault="002A440F" w:rsidP="0001397D">
      <w:pPr>
        <w:pStyle w:val="BodyText"/>
        <w:ind w:firstLine="0"/>
      </w:pPr>
    </w:p>
    <w:p w14:paraId="09E4ABC4" w14:textId="3C93188E" w:rsidR="002A440F" w:rsidRDefault="002A440F" w:rsidP="002A440F">
      <w:pPr>
        <w:pStyle w:val="Heading2"/>
      </w:pPr>
      <w:r>
        <w:t xml:space="preserve">Question </w:t>
      </w:r>
      <w:r>
        <w:t>18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7B3A6AE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E27CA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942F4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0DD53B72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4C93D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8D30C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370A558B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62DD9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9C8D5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21AA1D9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077E2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3F065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751001E7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F28D1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D9B6B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36270083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5F74E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D0C88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682CC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477DB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1BCBD2B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B6B9F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C77EC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1654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879F7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7802EDB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FBC73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D7F4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908F0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88494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8A4AE0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72E8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002E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B27FD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9DBDE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FFA3212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4852E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5F241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B7877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92054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F1C6084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FCA9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C95FF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30A84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72A3F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406BFD64" w14:textId="77777777" w:rsidR="002A440F" w:rsidRDefault="002A440F" w:rsidP="0001397D">
      <w:pPr>
        <w:pStyle w:val="BodyText"/>
        <w:ind w:firstLine="0"/>
      </w:pPr>
    </w:p>
    <w:p w14:paraId="1E8CEBE6" w14:textId="23ABB0B4" w:rsidR="002A440F" w:rsidRDefault="002A440F" w:rsidP="002A440F">
      <w:pPr>
        <w:pStyle w:val="Heading2"/>
      </w:pPr>
      <w:r>
        <w:lastRenderedPageBreak/>
        <w:t xml:space="preserve">Question </w:t>
      </w:r>
      <w:r>
        <w:t>19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45A55190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2A947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D0A6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73569A65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6D24F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F081A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5F7A64E4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E036F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6A526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4772428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D609B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01C15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59165365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FC470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FAC6B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2604B47F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A3151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2D247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9F68A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3D2A4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549225B6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D3A97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D6D26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130C7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94AAA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5A62877C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D9BA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9E62E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0649A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04561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10CDCC7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4737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D9643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A4481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30399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4D3757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8C5F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EA5EA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FC30C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A7050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F3097A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D5BB9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4A2B8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356D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85D4F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11A2686E" w14:textId="77777777" w:rsidR="002A440F" w:rsidRDefault="002A440F" w:rsidP="0001397D">
      <w:pPr>
        <w:pStyle w:val="BodyText"/>
        <w:ind w:firstLine="0"/>
      </w:pPr>
    </w:p>
    <w:p w14:paraId="61EDC6B2" w14:textId="51CF6152" w:rsidR="002A440F" w:rsidRDefault="002A440F" w:rsidP="002A440F">
      <w:pPr>
        <w:pStyle w:val="Heading2"/>
      </w:pPr>
      <w:r>
        <w:t xml:space="preserve">Question </w:t>
      </w:r>
      <w:r>
        <w:t>20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55FD07CB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C90E6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FB986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0631EA2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0E6D6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495C0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270FAAD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18AE7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A8F7E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7C65A286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AD52D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0E09C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03C0FDBB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8F76C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8D71A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22C34556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29706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87B7A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5B6F0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7D0D4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24484924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7BDE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CE93C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C83FB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FFE37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21BCE63E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AB6A9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E16EE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2A8BD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0334E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7EB42645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9A71F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D3ED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1354C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66100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4A46D4C6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D2D2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96C2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72F9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8C33D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12285D4A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D9310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F8C34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273F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8AD97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372A0425" w14:textId="77777777" w:rsidR="002A440F" w:rsidRDefault="002A440F" w:rsidP="0001397D">
      <w:pPr>
        <w:pStyle w:val="BodyText"/>
        <w:ind w:firstLine="0"/>
      </w:pPr>
    </w:p>
    <w:p w14:paraId="2C380808" w14:textId="44E8AED6" w:rsidR="002A440F" w:rsidRDefault="002A440F" w:rsidP="002A440F">
      <w:pPr>
        <w:pStyle w:val="Heading2"/>
      </w:pPr>
      <w:r>
        <w:t xml:space="preserve">Question </w:t>
      </w:r>
      <w:r>
        <w:t>21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139DE88D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8F03F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59CD2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7225BFD8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F2EE8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75147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508B5CDB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DC45F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33094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1DACD13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61527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6399C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5E36AF3D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3FA83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E35E8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0D611B46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DAC92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24F15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09DCA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21AF5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7DEC41F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0000E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EF8B2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795C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B1B8A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1C4B3205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C845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DDA24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67D8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9A351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179F3082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AAA4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2618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4FAD9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8194B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C9D58DA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4B208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ECFB3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2C3F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5C96F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13AAC53A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67F8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66FAC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70455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E0B77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6C4B9FA2" w14:textId="77777777" w:rsidR="002A440F" w:rsidRDefault="002A440F" w:rsidP="0001397D">
      <w:pPr>
        <w:pStyle w:val="BodyText"/>
        <w:ind w:firstLine="0"/>
      </w:pPr>
    </w:p>
    <w:p w14:paraId="5C73809B" w14:textId="255F719D" w:rsidR="002A440F" w:rsidRDefault="002A440F" w:rsidP="002A440F">
      <w:pPr>
        <w:pStyle w:val="Heading2"/>
      </w:pPr>
      <w:r>
        <w:lastRenderedPageBreak/>
        <w:t xml:space="preserve">Question </w:t>
      </w:r>
      <w:r>
        <w:t>22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1C5297B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99E69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F15C3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7263D25D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3BC20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4CD45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4E13BA7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A351D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49924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27767240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45C03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ACC90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4D7975A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9D519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0DD60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28F53572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46AD4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31FF6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DC4C8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31122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6E237094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02610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110E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12BC7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9594A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6660036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2D1FA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E5988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D9DF4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19AE4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447B536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F79D0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0C98D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0E769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A8208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BC7C2F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BA934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7035C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8C799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E1712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6292105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F44C4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DCE2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B45F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75EB4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1DC65339" w14:textId="77777777" w:rsidR="002A440F" w:rsidRDefault="002A440F" w:rsidP="0001397D">
      <w:pPr>
        <w:pStyle w:val="BodyText"/>
        <w:ind w:firstLine="0"/>
      </w:pPr>
    </w:p>
    <w:p w14:paraId="7B286133" w14:textId="54DE788C" w:rsidR="002A440F" w:rsidRDefault="002A440F" w:rsidP="002A440F">
      <w:pPr>
        <w:pStyle w:val="Heading2"/>
      </w:pPr>
      <w:r>
        <w:t xml:space="preserve">Question </w:t>
      </w:r>
      <w:r>
        <w:t>23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0CD166D7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5DE35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A7AAF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7A86FA85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302B9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C4B05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594E1246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5BC40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3A783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0033A535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FDE6C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4AAA8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2E064DD4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5A23E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E0302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169626F2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47949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DB2FF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8B36E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87826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1941A0A5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0BCE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C8D9D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19EB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3CFA4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7DD8D4C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C9A29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2BD8F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EE64C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5D92A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9682B0A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7E32A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261F3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4A11D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5AD59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90C8F9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7F44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312E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7CF27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2D259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668F65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DD6BF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42205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A0258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8AC5A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62192EE1" w14:textId="77777777" w:rsidR="002A440F" w:rsidRDefault="002A440F" w:rsidP="0001397D">
      <w:pPr>
        <w:pStyle w:val="BodyText"/>
        <w:ind w:firstLine="0"/>
      </w:pPr>
    </w:p>
    <w:p w14:paraId="64638B16" w14:textId="6CE6343D" w:rsidR="002A440F" w:rsidRDefault="002A440F" w:rsidP="002A440F">
      <w:pPr>
        <w:pStyle w:val="Heading2"/>
      </w:pPr>
      <w:r>
        <w:t xml:space="preserve">Question </w:t>
      </w:r>
      <w:r>
        <w:t>24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1D70F45D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BC220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33E7C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0CB62A9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B5B0C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084DE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01778B3A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DAD84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66AAF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2811668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4E6C4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5DDF9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278E999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85244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8DE21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03497C55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7FF2B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4D402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64431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2E21F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43A66A6F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37DC7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D1E47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F523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32D88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465DA18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E0EB8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7A65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587B0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33F3A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729E440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ADC37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EDC7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D44DC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76E29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91A818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63E6B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5808A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0F6B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68AE1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19B75AC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7F3D4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1F968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A127B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3AA5D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6A44970C" w14:textId="77777777" w:rsidR="002A440F" w:rsidRDefault="002A440F" w:rsidP="0001397D">
      <w:pPr>
        <w:pStyle w:val="BodyText"/>
        <w:ind w:firstLine="0"/>
      </w:pPr>
    </w:p>
    <w:p w14:paraId="21D42A51" w14:textId="4C91265A" w:rsidR="002A440F" w:rsidRDefault="002A440F" w:rsidP="002A440F">
      <w:pPr>
        <w:pStyle w:val="Heading2"/>
      </w:pPr>
      <w:r>
        <w:lastRenderedPageBreak/>
        <w:t xml:space="preserve">Question </w:t>
      </w:r>
      <w:r>
        <w:t>25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10D5BD9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82D35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B248B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0F477AA9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8170F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99149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39C43952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95067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E634C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35257707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7C90B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8850F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4CE3CB68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414A4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8D443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4EBB5397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F300B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2F8FA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666A2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C5090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7431F040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2B94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B729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83730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A23F3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71CFE28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B253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7E35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A05A8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7D194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69E49040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2EF2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D59FF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279A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10834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BE516D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ECD88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F8B9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9CCC8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20636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429F214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A0C0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D0F5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1399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A50C8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34D31B89" w14:textId="77777777" w:rsidR="002A440F" w:rsidRDefault="002A440F" w:rsidP="0001397D">
      <w:pPr>
        <w:pStyle w:val="BodyText"/>
        <w:ind w:firstLine="0"/>
      </w:pPr>
    </w:p>
    <w:p w14:paraId="04A00A43" w14:textId="0B4ADDB5" w:rsidR="002A440F" w:rsidRDefault="002A440F" w:rsidP="002A440F">
      <w:pPr>
        <w:pStyle w:val="Heading2"/>
      </w:pPr>
      <w:r>
        <w:t xml:space="preserve">Question </w:t>
      </w:r>
      <w:r>
        <w:t>26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4CC876C6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64E23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0451F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29587793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172D4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F143F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349A8694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00F34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41EB3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780628A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9B588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5ED1D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424D8677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38F6D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217F2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790A4F8E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C5E1F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38B66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7B47B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37FCB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4755A51F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AFF5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3412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7D2C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F0DE9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11407250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C6B4E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D6F64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74A4A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9AF23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600F9158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E1B10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127E7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4A2C1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4BE26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7C47EB2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7B921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610DC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1BB04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03BEE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4C02FC95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450B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A5753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4DDF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38219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67E62ED8" w14:textId="77777777" w:rsidR="002A440F" w:rsidRDefault="002A440F" w:rsidP="0001397D">
      <w:pPr>
        <w:pStyle w:val="BodyText"/>
        <w:ind w:firstLine="0"/>
      </w:pPr>
    </w:p>
    <w:p w14:paraId="078C54D8" w14:textId="49813F97" w:rsidR="002A440F" w:rsidRDefault="002A440F" w:rsidP="002A440F">
      <w:pPr>
        <w:pStyle w:val="Heading2"/>
      </w:pPr>
      <w:r>
        <w:t xml:space="preserve">Question </w:t>
      </w:r>
      <w:r>
        <w:t>27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218CFA14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F86BC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0B0D6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3F9C7009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A02A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74F5D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636408B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2ED85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F08DF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042B6A2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FF735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B56BC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69C992D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322F9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159A9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58A47326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42CD5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8CD95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39DAD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4D9CD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60EBBC4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2654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5156A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3403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2C350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51F5C5F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32FC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0D4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5400A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6C022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6470E7BE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8B154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7D57C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5B416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A991E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BFFF076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747A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5A804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B781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A237B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43CB63D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8C358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AF71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4F076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9BBEE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14C93F41" w14:textId="77777777" w:rsidR="002A440F" w:rsidRDefault="002A440F" w:rsidP="0001397D">
      <w:pPr>
        <w:pStyle w:val="BodyText"/>
        <w:ind w:firstLine="0"/>
      </w:pPr>
    </w:p>
    <w:p w14:paraId="18491A69" w14:textId="43989C5A" w:rsidR="002A440F" w:rsidRDefault="002A440F" w:rsidP="002A440F">
      <w:pPr>
        <w:pStyle w:val="Heading2"/>
      </w:pPr>
      <w:r>
        <w:lastRenderedPageBreak/>
        <w:t xml:space="preserve">Question </w:t>
      </w:r>
      <w:r>
        <w:t>28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53FA8B26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6FD6B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4D275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48308F7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916EE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19867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3824D86A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DBA15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85AEB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3A45E50A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F3BB0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1BF55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0904643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07D36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04C85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739050F1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60414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7222C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6C095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702BA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7B80C8F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E104F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469C3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A2720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BB379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56B83892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A01A0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D079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98CCA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B062A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7E32FAA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F2588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FD336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67B6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8445B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17906EC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84B5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FEC44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7B4C9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F52D1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18824E8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B7443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7F0B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AE6DD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7774A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0F7BB7DC" w14:textId="77777777" w:rsidR="002A440F" w:rsidRDefault="002A440F" w:rsidP="0001397D">
      <w:pPr>
        <w:pStyle w:val="BodyText"/>
        <w:ind w:firstLine="0"/>
      </w:pPr>
    </w:p>
    <w:p w14:paraId="39591BC3" w14:textId="0EF5FC14" w:rsidR="002A440F" w:rsidRDefault="002A440F" w:rsidP="002A440F">
      <w:pPr>
        <w:pStyle w:val="Heading2"/>
      </w:pPr>
      <w:r>
        <w:t xml:space="preserve">Question </w:t>
      </w:r>
      <w:r>
        <w:t>29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08624F43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AE128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82CA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5522D6B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76294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DAC2B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2907A429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5313C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E8816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4385C52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18F83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B6D87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5F2A740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A80B3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8510F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2F76242E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1361B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5B1A6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D39A5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95105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1CB74F0C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6B9D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3A793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076A9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51D70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67A11E0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02E7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454EA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A773D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D3E04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142BE3AC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9048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0563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7356B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93CBD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AC8C56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9FC1F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A2BC5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DFDC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AE7C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4DABCA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9F20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61EA7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2C408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75F2B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4B05D214" w14:textId="2FB81227" w:rsidR="002A440F" w:rsidRDefault="002A440F" w:rsidP="0001397D">
      <w:pPr>
        <w:pStyle w:val="BodyText"/>
        <w:ind w:firstLine="0"/>
      </w:pPr>
    </w:p>
    <w:p w14:paraId="0213EA67" w14:textId="77777777" w:rsidR="002A440F" w:rsidRDefault="002A440F" w:rsidP="002A440F">
      <w:pPr>
        <w:pStyle w:val="Heading2"/>
      </w:pPr>
    </w:p>
    <w:p w14:paraId="0CC6F7A5" w14:textId="77777777" w:rsidR="002A440F" w:rsidRDefault="002A440F" w:rsidP="002A440F">
      <w:pPr>
        <w:pStyle w:val="Heading2"/>
      </w:pPr>
    </w:p>
    <w:p w14:paraId="3CCC7327" w14:textId="77777777" w:rsidR="002A440F" w:rsidRDefault="002A440F" w:rsidP="002A440F">
      <w:pPr>
        <w:pStyle w:val="Heading2"/>
      </w:pPr>
    </w:p>
    <w:p w14:paraId="32DEE5D2" w14:textId="77777777" w:rsidR="002A440F" w:rsidRDefault="002A440F" w:rsidP="002A440F">
      <w:pPr>
        <w:pStyle w:val="Heading2"/>
      </w:pPr>
    </w:p>
    <w:p w14:paraId="67BE0DED" w14:textId="77777777" w:rsidR="002A440F" w:rsidRDefault="002A440F" w:rsidP="002A440F">
      <w:pPr>
        <w:pStyle w:val="Heading2"/>
      </w:pPr>
    </w:p>
    <w:p w14:paraId="2C71B100" w14:textId="77777777" w:rsidR="002A440F" w:rsidRDefault="002A440F" w:rsidP="002A440F">
      <w:pPr>
        <w:pStyle w:val="Heading2"/>
      </w:pPr>
    </w:p>
    <w:p w14:paraId="220EE3B9" w14:textId="241749A9" w:rsidR="002A440F" w:rsidRDefault="002A440F" w:rsidP="002A440F">
      <w:pPr>
        <w:pStyle w:val="Heading2"/>
      </w:pPr>
      <w:r>
        <w:t xml:space="preserve">Question </w:t>
      </w:r>
      <w:r>
        <w:t>30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6E40BD35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FD16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3F668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39DCBB2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79AC2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8CBBB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37409619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552BC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3E8A3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20C269F0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B119A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F1696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3140EF22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6CFD0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F3E2C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62940632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2BA54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2ED3B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39334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2F028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7289E4AA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99EF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443A3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3879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4F78F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3FE3D1B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6450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3976F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52808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DA946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639837F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08FD4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A7CA7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CD4D5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DB1C3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4E9315B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66A25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2BA1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A34D1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8E055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678CAA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5E3F9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7D261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E7DB9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9FBAD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3C8767BE" w14:textId="471DBF93" w:rsidR="002A440F" w:rsidRDefault="002A440F" w:rsidP="002A440F">
      <w:pPr>
        <w:pStyle w:val="Heading2"/>
      </w:pPr>
      <w:r>
        <w:t xml:space="preserve">Question </w:t>
      </w:r>
      <w:r>
        <w:t>3</w:t>
      </w:r>
      <w:r>
        <w:t>1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1E046ED7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3AFDA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E1123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3470FAE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D0327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EA8DE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57FD4E1B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56659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451A8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095DB7E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A44DE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0BF75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405AC22D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609CA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26C8A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2A3C62A9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7FC3B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45301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112AC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62AFF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62FA5BB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1C80E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4B90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BD3C8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87200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40AFB4F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E57A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63E8D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A4B4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63156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3AA8C4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D4F67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BF1B2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3F3E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0041D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EC3888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52F8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E1C4C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074E9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1FEA9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4F6E56DF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8F1B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ECBEE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2556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4535A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5707852C" w14:textId="16FC8900" w:rsidR="002A440F" w:rsidRDefault="002A440F" w:rsidP="002A440F">
      <w:pPr>
        <w:pStyle w:val="Heading2"/>
      </w:pPr>
      <w:r>
        <w:t xml:space="preserve">Question </w:t>
      </w:r>
      <w:r>
        <w:t>32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478E196A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CDE52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9DADC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25C33103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1DC23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70261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44C22CD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BF79C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70C5D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1ADB0B3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E3061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2ED01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5542C3B3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929BF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36125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78F2794D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A7C38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7A84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4CB54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4A41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57130F95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46913" w14:textId="77777777" w:rsidR="002A440F" w:rsidRDefault="002A440F" w:rsidP="0037395B">
            <w:pPr>
              <w:pStyle w:val="QFOption"/>
              <w:spacing w:line="220" w:lineRule="atLeast"/>
            </w:pPr>
            <w:r>
              <w:lastRenderedPageBreak/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FB92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F9A76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573AA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5BD9856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9A445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F9613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D3AC9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4E95E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D1452B0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F9A7B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64743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8A25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9BF80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8CD3C7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504D3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6F928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13996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B2954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85E095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600AB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46C9F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7FB0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74C7C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1A981ADB" w14:textId="628C14FC" w:rsidR="002A440F" w:rsidRDefault="002A440F" w:rsidP="002A440F">
      <w:pPr>
        <w:pStyle w:val="Heading2"/>
      </w:pPr>
      <w:r>
        <w:t xml:space="preserve">Question </w:t>
      </w:r>
      <w:r>
        <w:t>33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562ADC46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B0066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B35C6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3339EFA5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1401F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5C52B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141CEDD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4B6E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9A788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55A7974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C237F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A9E4B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6DE9EDE3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4997A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0A6C0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653B79D4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80B03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B3B25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8D81A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7393C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4E4B4264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D9B59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D7D4C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CAFE4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48B27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7EFE6E26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ECD65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A7814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D6FA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24CF1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6D76BCB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49547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F86CE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367A6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C41D7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590C420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333C9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6AEE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11B74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6FFD0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70C233BE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0D93E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ADC4A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1E8A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68252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6547E374" w14:textId="204FB1BA" w:rsidR="002A440F" w:rsidRDefault="002A440F" w:rsidP="002A440F">
      <w:pPr>
        <w:pStyle w:val="Heading2"/>
      </w:pPr>
      <w:r>
        <w:t xml:space="preserve">Question </w:t>
      </w:r>
      <w:r>
        <w:t>34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745EA8C2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DB47B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19644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0F723595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D168E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73DFF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4C5D6070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E55B8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B3D5A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10D8BD22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9921D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72BD0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001D4C87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C6A69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B2CAA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0E5FB5A5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D978D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C0B7D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187A8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E42A7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72642162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83E88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94BE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DEC60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21748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2371FFD2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1B31A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0A1B8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8EF4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146B2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269834F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FD701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838A6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218B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BDBBC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2C9831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F102B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C0A62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70407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263BF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CFD065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7923B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198BA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D19B9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09550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51E9F1A1" w14:textId="7A0E4CDD" w:rsidR="002A440F" w:rsidRDefault="002A440F" w:rsidP="002A440F">
      <w:pPr>
        <w:pStyle w:val="Heading2"/>
      </w:pPr>
      <w:r>
        <w:t xml:space="preserve">Question </w:t>
      </w:r>
      <w:r>
        <w:t>35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4A3B018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79125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8023F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74822A83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58ACD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ACB9D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5F9357C4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5D3AF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6B039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1B50BB0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AEAF9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51417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4D66BA74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4D5F1" w14:textId="77777777" w:rsidR="002A440F" w:rsidRDefault="002A440F" w:rsidP="0037395B">
            <w:pPr>
              <w:pStyle w:val="TableRowHead"/>
              <w:jc w:val="right"/>
            </w:pPr>
            <w:r>
              <w:lastRenderedPageBreak/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02776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4ED1DF37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BC3C9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2F971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54F8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07DAB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0D92A96E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D0F81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8AF7D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13044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58316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5F31816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A8A8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1EF6E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B2F3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04707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6F95E09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F210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372C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7C0B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A218C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7682DE4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697F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0A9BC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C6451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15B27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70404B36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728F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C0C82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8C39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3AAE7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6D925B03" w14:textId="338669D3" w:rsidR="002A440F" w:rsidRDefault="002A440F" w:rsidP="002A440F">
      <w:pPr>
        <w:pStyle w:val="Heading2"/>
      </w:pPr>
      <w:r>
        <w:t xml:space="preserve">Question </w:t>
      </w:r>
      <w:r>
        <w:t>36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5BEDD2D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A80CC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BCB94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745345AD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D84E6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057BF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56700052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4F176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02033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6307A220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921AF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DEC86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18C7617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39079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A4C8B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6855B0B6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3CEF4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389D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ADEF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48DEF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1FFAD90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91A5F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589B2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0740A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07F91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2B521FE8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3FAF7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FBC63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CFB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0AB8D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198A3886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EDF67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D16E8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4ADBB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9A48A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6B3249E0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71FDB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DF0B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8ACB7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6DB92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6B24AF0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90E6A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AABB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934BD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9112D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795ABA63" w14:textId="1360C7E5" w:rsidR="002A440F" w:rsidRDefault="002A440F" w:rsidP="002A440F">
      <w:pPr>
        <w:pStyle w:val="Heading2"/>
      </w:pPr>
      <w:r>
        <w:t xml:space="preserve">Question </w:t>
      </w:r>
      <w:r>
        <w:t>37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4F1528B2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D6B77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85AE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0ED35012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70F40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0FB3D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39F7BB7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36E25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576B5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15F1B5A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0C463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AEE39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115DBCA7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3BE28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2FE96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36B4CC37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B0565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ACC68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08E04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5204C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00B74FFE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B343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E3051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05836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4DFB7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13663EBF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474F4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77887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7A7B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B44AB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6963B4CA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1EB1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3E88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C7ED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A4131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402A884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B87DE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82B5D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44ED9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1C048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7DB24AC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A40B7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1862C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509B8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2B97B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3BEC46E8" w14:textId="2166F9BD" w:rsidR="002A440F" w:rsidRDefault="002A440F" w:rsidP="002A440F">
      <w:pPr>
        <w:pStyle w:val="Heading2"/>
      </w:pPr>
      <w:r>
        <w:t xml:space="preserve">Question </w:t>
      </w:r>
      <w:r>
        <w:t>38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5096437D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90CB8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9D1E6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535FA95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7F192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B3BBD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352D3A9D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1740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5AA26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3A001452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E6577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74432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60780620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865AE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1A086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3C1A3681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FE478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CD08B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95590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452D2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3A3A3AA0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9C223" w14:textId="77777777" w:rsidR="002A440F" w:rsidRDefault="002A440F" w:rsidP="0037395B">
            <w:pPr>
              <w:pStyle w:val="QFOption"/>
              <w:spacing w:line="220" w:lineRule="atLeast"/>
            </w:pPr>
            <w:r>
              <w:lastRenderedPageBreak/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9994D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AD79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EAE86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0A803846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7CDF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62FC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419CB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E708B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1348180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B9C9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3FBF1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51C5A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D6D55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310ABFE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F206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A26E4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2EA1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C7350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4B3FE6B4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2E047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2D5B1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CC63C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DCAF6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6D826F17" w14:textId="4BCC187B" w:rsidR="002A440F" w:rsidRDefault="002A440F" w:rsidP="002A440F">
      <w:pPr>
        <w:pStyle w:val="Heading2"/>
      </w:pPr>
      <w:r>
        <w:t xml:space="preserve">Question </w:t>
      </w:r>
      <w:r>
        <w:t>39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1F790F23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CAE2E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2F90B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2961FEB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67A2D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9B642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516FC99B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64D56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1AA51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56F853E9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61387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8022D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52A78B33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7EA23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E080D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3A4F662D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41160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4E4A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7527C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4500A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21FFF625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F9E53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97EB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E0A0C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4153F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0A581C3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29E43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E72B7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3B26B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087D7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EF44605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E82E0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FCDF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DBA5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3C474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FCB98C5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F0A47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A252E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111F5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A98FB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2ADF13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09CC3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A9B3E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2480F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31EB5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760C8D78" w14:textId="176418F3" w:rsidR="002A440F" w:rsidRDefault="002A440F" w:rsidP="002A440F">
      <w:pPr>
        <w:pStyle w:val="Heading2"/>
      </w:pPr>
      <w:r>
        <w:t xml:space="preserve">Question </w:t>
      </w:r>
      <w:r>
        <w:t>40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6EDD2929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C2C67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05657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7F4D1794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0F6C4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79432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6ECEF386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E8BAA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0DF30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427C0278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159A3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882BA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1B38FD69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79AD3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B5357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391748B7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5F96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5F168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AFC9F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A3170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785025B2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D62B5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09C83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11080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2E035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2B5F495E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312B4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152BE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00437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E6681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8AD4F0C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E613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401B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2FD6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F827B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110B859E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E593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0CB34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03D1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39158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7579448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1C2C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9E2E1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1DC19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571BD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48464250" w14:textId="7164A15E" w:rsidR="002A440F" w:rsidRDefault="002A440F" w:rsidP="002A440F">
      <w:pPr>
        <w:pStyle w:val="Heading2"/>
      </w:pPr>
      <w:r>
        <w:t xml:space="preserve">Question </w:t>
      </w:r>
      <w:r>
        <w:t>4</w:t>
      </w:r>
      <w:r>
        <w:t>1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01A975B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AC01E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91C8E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6C76E92B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69AC4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C3981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64860CC9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C18A0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96B4C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38812778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5747B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25705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63D75F3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3F977" w14:textId="77777777" w:rsidR="002A440F" w:rsidRDefault="002A440F" w:rsidP="0037395B">
            <w:pPr>
              <w:pStyle w:val="TableRowHead"/>
              <w:jc w:val="right"/>
            </w:pPr>
            <w:r>
              <w:lastRenderedPageBreak/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62006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6244A5A9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BD2E9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1501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D9178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274B8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0A0F43F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4371B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30A8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7E9D5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275D6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5B253FA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F67E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19E2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BF49D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3ED58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1DC9D1A0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7DF15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5F44F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A3FB4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AE7C3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1709EA1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B99E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CF8C8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0E8C5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EBEC8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47AAF17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6D36A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97FE4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C4DBB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EDB2C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03FE2AD7" w14:textId="37046500" w:rsidR="002A440F" w:rsidRDefault="002A440F" w:rsidP="002A440F">
      <w:pPr>
        <w:pStyle w:val="Heading2"/>
      </w:pPr>
      <w:r>
        <w:t xml:space="preserve">Question </w:t>
      </w:r>
      <w:r>
        <w:t>42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6D586950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E2DF5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5DE27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192DC26D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D1885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2AD44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0BA5CBB2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89655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C0057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63926C8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42714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C2C0A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315AED6B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B2CCD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26433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3308F720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2E323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07135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3E0A3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D93BA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096CE4B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D551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59A9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7461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836D8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09E48E2E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E4D8B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18EE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44A1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A950A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5609E28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F43C5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793DD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0611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8DCEF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FEA6B0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03C7F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DB76A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2513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1D663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B433954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8EE4B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A8BA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CB91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6B539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1CFB1B77" w14:textId="5BEF1B25" w:rsidR="002A440F" w:rsidRDefault="002A440F" w:rsidP="002A440F">
      <w:pPr>
        <w:pStyle w:val="Heading2"/>
      </w:pPr>
      <w:r>
        <w:t xml:space="preserve">Question </w:t>
      </w:r>
      <w:r>
        <w:t>43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76EBB39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976CD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F76C1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044A699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65E48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DEAD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5E6202B9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292EA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ADD8C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1083DF2E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F5C41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31CC6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09ECE138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595F1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61B2A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0E506FBB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8D558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D6D0F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D94FE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9A51E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1F18152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B07EA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B7193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0FEE0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EB590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16D2635C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049B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8D57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0E928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D513C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66041B4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A7DDE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B5F06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95DEC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4DA36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4363785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7BF4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1AEA8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62EC8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DA0FF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1990AA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CBDD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B9064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EF10B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20CFC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073AAECB" w14:textId="391940C0" w:rsidR="002A440F" w:rsidRDefault="002A440F" w:rsidP="002A440F">
      <w:pPr>
        <w:pStyle w:val="Heading2"/>
      </w:pPr>
      <w:r>
        <w:t xml:space="preserve">Question </w:t>
      </w:r>
      <w:r>
        <w:t>44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769A7FF9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05A77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B7454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750AC1F7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C5BE9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EB536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37F4D9BB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00968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5AB2E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4A0EBD03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1A27D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38129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07DDF324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601FE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7484F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3BA21B28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56A0B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20A26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C520F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4E5D6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021CDFBA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8B442" w14:textId="77777777" w:rsidR="002A440F" w:rsidRDefault="002A440F" w:rsidP="0037395B">
            <w:pPr>
              <w:pStyle w:val="QFOption"/>
              <w:spacing w:line="220" w:lineRule="atLeast"/>
            </w:pPr>
            <w:r>
              <w:lastRenderedPageBreak/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822F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13EA8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D9B54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045BD445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F9FDD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4AB17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47EF9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80CB2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98BBA48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B191B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F09EF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CE997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A48E7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4235D890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6395E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3A37D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3D22A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29AB5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62A0E3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1D8BE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4AEFC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A0211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E1E37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3670B6A4" w14:textId="7640D587" w:rsidR="002A440F" w:rsidRDefault="002A440F" w:rsidP="002A440F">
      <w:pPr>
        <w:pStyle w:val="Heading2"/>
      </w:pPr>
      <w:r>
        <w:t xml:space="preserve">Question </w:t>
      </w:r>
      <w:r>
        <w:t>45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2C9442F4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B76D0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9DD1C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321EBBCB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964EE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1D395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3B67E05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72B38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1E054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577B209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54930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56E09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7DCB3207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D3797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A5853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241FA42D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B3A7D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FC8AB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21A52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8793C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59724430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A20B8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632E5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B655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C8976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7889A07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EDADA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EA8E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5E6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EBA9A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6DF71C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D5B4E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49F2C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B1AAC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B2176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1C40248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CA4D3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C2213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3EA3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C8250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54608FB8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65DC8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89C78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872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7C72A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177655CC" w14:textId="02219673" w:rsidR="002A440F" w:rsidRDefault="002A440F" w:rsidP="002A440F">
      <w:pPr>
        <w:pStyle w:val="Heading2"/>
      </w:pPr>
      <w:r>
        <w:t xml:space="preserve">Question </w:t>
      </w:r>
      <w:r>
        <w:t>46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2421774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61F51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C46B6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57587BF2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8C8DD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E8E5E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452A8672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7DDE9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91C2B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5D7CD359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4A1C1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E1087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76F2F490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4E20A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051E7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49A9AA11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D3CDC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4AA32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23E0B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30BD5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1E46868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E3727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69901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879E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A6CA2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57666E08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2BBE3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EAFB6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78E18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2F24E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75B2056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7FEA1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0122C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5F7DA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2462D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D3525C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463FA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C3467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3314D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747AA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6558BBAA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798D7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F3D82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7700E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29C08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5D95666F" w14:textId="34A592C4" w:rsidR="002A440F" w:rsidRDefault="002A440F" w:rsidP="002A440F">
      <w:pPr>
        <w:pStyle w:val="Heading2"/>
      </w:pPr>
      <w:r>
        <w:t xml:space="preserve">Question </w:t>
      </w:r>
      <w:r>
        <w:t>47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57581BB7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7940E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7C4DD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79767BD1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C159E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63BF2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7928F58B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8F703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9121F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1EB9D40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0BDDF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0EEE7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5534FAD7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90982" w14:textId="77777777" w:rsidR="002A440F" w:rsidRDefault="002A440F" w:rsidP="0037395B">
            <w:pPr>
              <w:pStyle w:val="TableRowHead"/>
              <w:jc w:val="right"/>
            </w:pPr>
            <w:r>
              <w:lastRenderedPageBreak/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E93B3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11D580D2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E883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FE4B3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56B49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1BB92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65F23D9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BB548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65F74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8A5E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0802E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483403C2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11A94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56201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D89B9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92B04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0F7B4498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0F203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109FA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867BB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03557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BFA8969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3239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9C77A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668D0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FD711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6C799B3A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639A4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E20C4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BF76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E784B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4EFC4271" w14:textId="6031CA8C" w:rsidR="002A440F" w:rsidRDefault="002A440F" w:rsidP="002A440F">
      <w:pPr>
        <w:pStyle w:val="Heading2"/>
      </w:pPr>
      <w:r>
        <w:t xml:space="preserve">Question </w:t>
      </w:r>
      <w:r>
        <w:t>48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2129A132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CFB4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60062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18FF8316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9BCBA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02F0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04F4353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4AAED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E07F5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15C8BB8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B734D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31A66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00421E98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02435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9D520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63DF863E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C6B43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BAC1B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64396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BB8DA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72EA483F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DECE4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59DAD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ECE30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8E732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6115046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285F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ADA02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A40D0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54D57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7081E39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5EE27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E441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7960C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44D30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28947BAD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5A1DA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EFB7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0F052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064B7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1AA10622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625A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F13F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E2C44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533CD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71343C04" w14:textId="5E89AB92" w:rsidR="002A440F" w:rsidRDefault="002A440F" w:rsidP="002A440F">
      <w:pPr>
        <w:pStyle w:val="Heading2"/>
      </w:pPr>
      <w:r>
        <w:t xml:space="preserve">Question </w:t>
      </w:r>
      <w:r>
        <w:t>49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3AA44370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F5984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A04BB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620B4243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C00CB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7552C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682274E8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9F6E7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1F1B4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5CEEACB7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BE56A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CD405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7A6488A2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4CDB5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481CD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75ADA9E7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AB618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8B1AD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51688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E53B2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7CAA665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C05BF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5298F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81D21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24E16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128E5EB8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4712B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65192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40470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B1195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74C3C7CF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4674C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BC020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66CA9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34B7C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61A4395B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54278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3A938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FA8F3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169CB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3A5B1457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94321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1387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0AB51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8F3BB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6287F753" w14:textId="3BDD6F7F" w:rsidR="002A440F" w:rsidRDefault="002A440F" w:rsidP="002A440F">
      <w:pPr>
        <w:pStyle w:val="Heading2"/>
      </w:pPr>
      <w:r>
        <w:t xml:space="preserve">Question </w:t>
      </w:r>
      <w:r>
        <w:t>50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92"/>
        <w:gridCol w:w="3830"/>
        <w:gridCol w:w="669"/>
      </w:tblGrid>
      <w:tr w:rsidR="002A440F" w14:paraId="15A664AF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80B97" w14:textId="77777777" w:rsidR="002A440F" w:rsidRDefault="002A440F" w:rsidP="0037395B">
            <w:pPr>
              <w:pStyle w:val="Cell"/>
            </w:pPr>
            <w:r>
              <w:t>[Question text]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14A91" w14:textId="77777777" w:rsidR="002A440F" w:rsidRDefault="002A440F" w:rsidP="0037395B">
            <w:pPr>
              <w:pStyle w:val="QFType"/>
            </w:pPr>
            <w:r>
              <w:t>MC</w:t>
            </w:r>
          </w:p>
        </w:tc>
      </w:tr>
      <w:tr w:rsidR="002A440F" w14:paraId="1CDE1BE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15668" w14:textId="77777777" w:rsidR="002A440F" w:rsidRDefault="002A440F" w:rsidP="0037395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C9C8A" w14:textId="77777777" w:rsidR="002A440F" w:rsidRDefault="002A440F" w:rsidP="0037395B">
            <w:pPr>
              <w:pStyle w:val="Cell"/>
            </w:pPr>
            <w:r>
              <w:t>1</w:t>
            </w:r>
          </w:p>
        </w:tc>
      </w:tr>
      <w:tr w:rsidR="002A440F" w14:paraId="5EA93660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1F2A5" w14:textId="77777777" w:rsidR="002A440F" w:rsidRDefault="002A440F" w:rsidP="0037395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66979" w14:textId="77777777" w:rsidR="002A440F" w:rsidRDefault="002A440F" w:rsidP="0037395B">
            <w:pPr>
              <w:pStyle w:val="Cell"/>
            </w:pPr>
            <w:r>
              <w:t>Yes</w:t>
            </w:r>
          </w:p>
        </w:tc>
      </w:tr>
      <w:tr w:rsidR="002A440F" w14:paraId="1F1879FC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DE8A" w14:textId="77777777" w:rsidR="002A440F" w:rsidRDefault="002A440F" w:rsidP="0037395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1098F" w14:textId="77777777" w:rsidR="002A440F" w:rsidRDefault="002A440F" w:rsidP="0037395B">
            <w:pPr>
              <w:pStyle w:val="Cell"/>
            </w:pPr>
            <w:r>
              <w:t>A</w:t>
            </w:r>
          </w:p>
        </w:tc>
      </w:tr>
      <w:tr w:rsidR="002A440F" w14:paraId="665128A6" w14:textId="77777777" w:rsidTr="0037395B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C7385" w14:textId="77777777" w:rsidR="002A440F" w:rsidRDefault="002A440F" w:rsidP="0037395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866EB" w14:textId="77777777" w:rsidR="002A440F" w:rsidRDefault="002A440F" w:rsidP="0037395B">
            <w:pPr>
              <w:pStyle w:val="Cell"/>
            </w:pPr>
            <w:r>
              <w:t>00</w:t>
            </w:r>
          </w:p>
        </w:tc>
      </w:tr>
      <w:tr w:rsidR="002A440F" w14:paraId="386A7036" w14:textId="77777777" w:rsidTr="0037395B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15BFE" w14:textId="77777777" w:rsidR="002A440F" w:rsidRDefault="002A440F" w:rsidP="0037395B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30A7F" w14:textId="77777777" w:rsidR="002A440F" w:rsidRDefault="002A440F" w:rsidP="0037395B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68135" w14:textId="77777777" w:rsidR="002A440F" w:rsidRDefault="002A440F" w:rsidP="0037395B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78448" w14:textId="77777777" w:rsidR="002A440F" w:rsidRDefault="002A440F" w:rsidP="0037395B">
            <w:pPr>
              <w:pStyle w:val="TableHead"/>
            </w:pPr>
            <w:r>
              <w:t>Grade</w:t>
            </w:r>
          </w:p>
        </w:tc>
      </w:tr>
      <w:tr w:rsidR="002A440F" w14:paraId="41E208A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F87FB" w14:textId="77777777" w:rsidR="002A440F" w:rsidRDefault="002A440F" w:rsidP="0037395B">
            <w:pPr>
              <w:pStyle w:val="QFOption"/>
              <w:spacing w:line="220" w:lineRule="atLeast"/>
            </w:pPr>
            <w:r>
              <w:lastRenderedPageBreak/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08325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40FEA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34605" w14:textId="77777777" w:rsidR="002A440F" w:rsidRDefault="002A440F" w:rsidP="0037395B">
            <w:pPr>
              <w:pStyle w:val="QFGrade"/>
            </w:pPr>
            <w:r>
              <w:t>100</w:t>
            </w:r>
          </w:p>
        </w:tc>
      </w:tr>
      <w:tr w:rsidR="002A440F" w14:paraId="629DD151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1E806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EF85D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AB485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C16A7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10F86BD3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409A9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36E31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70074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933E3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417BC314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D47C2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6A99B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567C5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A967B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  <w:tr w:rsidR="002A440F" w14:paraId="4E12A836" w14:textId="77777777" w:rsidTr="0037395B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7A8B0" w14:textId="77777777" w:rsidR="002A440F" w:rsidRDefault="002A440F" w:rsidP="0037395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F3A49" w14:textId="77777777" w:rsidR="002A440F" w:rsidRDefault="002A440F" w:rsidP="0037395B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BCDE5" w14:textId="77777777" w:rsidR="002A440F" w:rsidRDefault="002A440F" w:rsidP="0037395B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6C00E" w14:textId="77777777" w:rsidR="002A440F" w:rsidRDefault="002A440F" w:rsidP="0037395B">
            <w:pPr>
              <w:pStyle w:val="QFGrade"/>
            </w:pPr>
            <w:r>
              <w:t>0</w:t>
            </w:r>
          </w:p>
        </w:tc>
      </w:tr>
    </w:tbl>
    <w:p w14:paraId="22A1538C" w14:textId="77777777" w:rsidR="002A440F" w:rsidRPr="0001397D" w:rsidRDefault="002A440F" w:rsidP="0001397D">
      <w:pPr>
        <w:pStyle w:val="BodyText"/>
        <w:ind w:firstLine="0"/>
      </w:pPr>
    </w:p>
    <w:sectPr w:rsidR="002A440F" w:rsidRPr="0001397D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144AC" w14:textId="77777777" w:rsidR="000A0C49" w:rsidRDefault="000A0C49" w:rsidP="00C3379D">
      <w:pPr>
        <w:spacing w:before="0" w:after="0" w:line="240" w:lineRule="auto"/>
      </w:pPr>
      <w:r>
        <w:separator/>
      </w:r>
    </w:p>
  </w:endnote>
  <w:endnote w:type="continuationSeparator" w:id="0">
    <w:p w14:paraId="59C78FCC" w14:textId="77777777" w:rsidR="000A0C49" w:rsidRDefault="000A0C49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C7484" w14:textId="77777777" w:rsidR="00CC01EA" w:rsidRDefault="00CC01EA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2C44A2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9185C" w14:textId="77777777" w:rsidR="000A0C49" w:rsidRDefault="000A0C49" w:rsidP="00C3379D">
      <w:pPr>
        <w:spacing w:before="0" w:after="0" w:line="240" w:lineRule="auto"/>
      </w:pPr>
      <w:r>
        <w:separator/>
      </w:r>
    </w:p>
  </w:footnote>
  <w:footnote w:type="continuationSeparator" w:id="0">
    <w:p w14:paraId="748A127E" w14:textId="77777777" w:rsidR="000A0C49" w:rsidRDefault="000A0C49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D7EAD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2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F7AA3"/>
    <w:multiLevelType w:val="hybridMultilevel"/>
    <w:tmpl w:val="2132EDCE"/>
    <w:lvl w:ilvl="0" w:tplc="597C69D2">
      <w:start w:val="1"/>
      <w:numFmt w:val="decimal"/>
      <w:lvlText w:val="%1)"/>
      <w:lvlJc w:val="left"/>
      <w:pPr>
        <w:ind w:left="99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310123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3846024">
    <w:abstractNumId w:val="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78712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36900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15446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402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07309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20783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3514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0074684">
    <w:abstractNumId w:val="12"/>
  </w:num>
  <w:num w:numId="11" w16cid:durableId="302348558">
    <w:abstractNumId w:val="1"/>
  </w:num>
  <w:num w:numId="12" w16cid:durableId="10695698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0273406">
    <w:abstractNumId w:val="15"/>
  </w:num>
  <w:num w:numId="14" w16cid:durableId="878249428">
    <w:abstractNumId w:val="15"/>
  </w:num>
  <w:num w:numId="15" w16cid:durableId="905720707">
    <w:abstractNumId w:val="11"/>
  </w:num>
  <w:num w:numId="16" w16cid:durableId="1622608027">
    <w:abstractNumId w:val="13"/>
  </w:num>
  <w:num w:numId="17" w16cid:durableId="694234191">
    <w:abstractNumId w:val="14"/>
  </w:num>
  <w:num w:numId="18" w16cid:durableId="182158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CC055C"/>
    <w:rsid w:val="0001397D"/>
    <w:rsid w:val="000376B1"/>
    <w:rsid w:val="00051675"/>
    <w:rsid w:val="000A0C49"/>
    <w:rsid w:val="0010474C"/>
    <w:rsid w:val="001749B9"/>
    <w:rsid w:val="001A3046"/>
    <w:rsid w:val="001B11E0"/>
    <w:rsid w:val="002832DA"/>
    <w:rsid w:val="00287B88"/>
    <w:rsid w:val="002A440F"/>
    <w:rsid w:val="002C44A2"/>
    <w:rsid w:val="002E39DD"/>
    <w:rsid w:val="00304322"/>
    <w:rsid w:val="003124FF"/>
    <w:rsid w:val="003209CC"/>
    <w:rsid w:val="00322295"/>
    <w:rsid w:val="00360ECB"/>
    <w:rsid w:val="003B5D5E"/>
    <w:rsid w:val="003E107E"/>
    <w:rsid w:val="004026F1"/>
    <w:rsid w:val="00416E3E"/>
    <w:rsid w:val="004723BF"/>
    <w:rsid w:val="004A6473"/>
    <w:rsid w:val="004C4C28"/>
    <w:rsid w:val="00504F7A"/>
    <w:rsid w:val="005229CC"/>
    <w:rsid w:val="00554B51"/>
    <w:rsid w:val="00570863"/>
    <w:rsid w:val="005941EB"/>
    <w:rsid w:val="005E3B7C"/>
    <w:rsid w:val="00604172"/>
    <w:rsid w:val="006207C8"/>
    <w:rsid w:val="0063707E"/>
    <w:rsid w:val="00644810"/>
    <w:rsid w:val="00652CC3"/>
    <w:rsid w:val="006B2273"/>
    <w:rsid w:val="006C1EF6"/>
    <w:rsid w:val="006F4155"/>
    <w:rsid w:val="006F7502"/>
    <w:rsid w:val="00705C80"/>
    <w:rsid w:val="00707EF9"/>
    <w:rsid w:val="007351D1"/>
    <w:rsid w:val="00735913"/>
    <w:rsid w:val="007616BD"/>
    <w:rsid w:val="0076177A"/>
    <w:rsid w:val="00775B06"/>
    <w:rsid w:val="0078753E"/>
    <w:rsid w:val="00796AB9"/>
    <w:rsid w:val="00817AB2"/>
    <w:rsid w:val="00866CFA"/>
    <w:rsid w:val="00871363"/>
    <w:rsid w:val="00884CA2"/>
    <w:rsid w:val="0089445D"/>
    <w:rsid w:val="008A12EA"/>
    <w:rsid w:val="008D1B40"/>
    <w:rsid w:val="008F5063"/>
    <w:rsid w:val="009344B1"/>
    <w:rsid w:val="00963BC4"/>
    <w:rsid w:val="00963BFD"/>
    <w:rsid w:val="00970517"/>
    <w:rsid w:val="00970558"/>
    <w:rsid w:val="009A6EA4"/>
    <w:rsid w:val="009C5B9C"/>
    <w:rsid w:val="009E5D9F"/>
    <w:rsid w:val="009F45A8"/>
    <w:rsid w:val="009F64F9"/>
    <w:rsid w:val="00A163F2"/>
    <w:rsid w:val="00A177C2"/>
    <w:rsid w:val="00A44C33"/>
    <w:rsid w:val="00A565EC"/>
    <w:rsid w:val="00A77F46"/>
    <w:rsid w:val="00AD3C02"/>
    <w:rsid w:val="00AE36CF"/>
    <w:rsid w:val="00AF5657"/>
    <w:rsid w:val="00B43F7B"/>
    <w:rsid w:val="00B52E71"/>
    <w:rsid w:val="00B53F81"/>
    <w:rsid w:val="00B806E7"/>
    <w:rsid w:val="00BE5EE5"/>
    <w:rsid w:val="00C0483A"/>
    <w:rsid w:val="00C26A47"/>
    <w:rsid w:val="00C3379D"/>
    <w:rsid w:val="00C37E2F"/>
    <w:rsid w:val="00C42DE6"/>
    <w:rsid w:val="00C932D2"/>
    <w:rsid w:val="00CC01EA"/>
    <w:rsid w:val="00CC055C"/>
    <w:rsid w:val="00CC73A9"/>
    <w:rsid w:val="00CC7E76"/>
    <w:rsid w:val="00CD7882"/>
    <w:rsid w:val="00CE0B87"/>
    <w:rsid w:val="00D1520D"/>
    <w:rsid w:val="00D56E4A"/>
    <w:rsid w:val="00D63D9A"/>
    <w:rsid w:val="00D973CE"/>
    <w:rsid w:val="00DC70D7"/>
    <w:rsid w:val="00DE6261"/>
    <w:rsid w:val="00DF1D27"/>
    <w:rsid w:val="00E200B9"/>
    <w:rsid w:val="00E52460"/>
    <w:rsid w:val="00E635A0"/>
    <w:rsid w:val="00F169D3"/>
    <w:rsid w:val="00F23088"/>
    <w:rsid w:val="00F27549"/>
    <w:rsid w:val="00F553FF"/>
    <w:rsid w:val="00F617EE"/>
    <w:rsid w:val="00F724D7"/>
    <w:rsid w:val="00F8033C"/>
    <w:rsid w:val="00F93BA4"/>
    <w:rsid w:val="00F94618"/>
    <w:rsid w:val="00FA584A"/>
    <w:rsid w:val="00FC4D59"/>
    <w:rsid w:val="00FC6CA9"/>
    <w:rsid w:val="00F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B1088"/>
  <w15:docId w15:val="{8DE7E881-AA13-4A2E-8AE6-155A0969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65EC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705C80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hAnsi="Arial" w:cs="Cordia New"/>
      <w:vanish/>
      <w:sz w:val="16"/>
      <w:lang w:val="en-US" w:bidi="th-TH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705C80"/>
    <w:rPr>
      <w:rFonts w:ascii="Arial" w:hAnsi="Arial" w:cs="Cordia New"/>
      <w:vanish/>
      <w:sz w:val="16"/>
      <w:lang w:val="en-US" w:eastAsia="en-US" w:bidi="th-TH"/>
    </w:rPr>
  </w:style>
  <w:style w:type="paragraph" w:styleId="NormalWeb">
    <w:name w:val="Normal (Web)"/>
    <w:basedOn w:val="Normal"/>
    <w:uiPriority w:val="99"/>
    <w:unhideWhenUsed/>
    <w:rsid w:val="00705C80"/>
    <w:pPr>
      <w:spacing w:before="100" w:beforeAutospacing="1" w:after="100" w:afterAutospacing="1" w:line="240" w:lineRule="auto"/>
      <w:jc w:val="left"/>
    </w:pPr>
    <w:rPr>
      <w:sz w:val="24"/>
      <w:szCs w:val="24"/>
      <w:lang w:val="en-US" w:bidi="th-T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705C80"/>
    <w:pPr>
      <w:pBdr>
        <w:top w:val="single" w:sz="6" w:space="1" w:color="auto"/>
      </w:pBdr>
      <w:spacing w:before="0" w:after="0" w:line="240" w:lineRule="auto"/>
      <w:jc w:val="center"/>
    </w:pPr>
    <w:rPr>
      <w:rFonts w:ascii="Arial" w:hAnsi="Arial" w:cs="Cordia New"/>
      <w:vanish/>
      <w:sz w:val="16"/>
      <w:lang w:val="en-US" w:bidi="th-TH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705C80"/>
    <w:rPr>
      <w:rFonts w:ascii="Arial" w:hAnsi="Arial" w:cs="Cordia New"/>
      <w:vanish/>
      <w:sz w:val="16"/>
      <w:lang w:val="en-US" w:eastAsia="en-US" w:bidi="th-TH"/>
    </w:rPr>
  </w:style>
  <w:style w:type="paragraph" w:styleId="BalloonText">
    <w:name w:val="Balloon Text"/>
    <w:basedOn w:val="Normal"/>
    <w:link w:val="BalloonTextChar"/>
    <w:rsid w:val="00705C8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5C80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D63D9A"/>
    <w:rPr>
      <w:i/>
      <w:iCs/>
    </w:rPr>
  </w:style>
  <w:style w:type="paragraph" w:customStyle="1" w:styleId="ListNumberReset">
    <w:name w:val="List Number Reset"/>
    <w:basedOn w:val="Normal"/>
    <w:next w:val="ListNumber"/>
    <w:rsid w:val="00FF1661"/>
    <w:pPr>
      <w:tabs>
        <w:tab w:val="num" w:pos="720"/>
      </w:tabs>
      <w:spacing w:before="0" w:after="0" w:line="240" w:lineRule="auto"/>
      <w:ind w:hanging="360"/>
      <w:jc w:val="center"/>
    </w:pPr>
    <w:rPr>
      <w:rFonts w:ascii="Arial Bold" w:eastAsiaTheme="minorEastAsia" w:hAnsi="Arial Bold"/>
      <w:b/>
      <w:szCs w:val="2"/>
      <w:lang w:eastAsia="zh-CN"/>
    </w:rPr>
  </w:style>
  <w:style w:type="character" w:customStyle="1" w:styleId="Heading2Char">
    <w:name w:val="Heading 2 Char"/>
    <w:basedOn w:val="DefaultParagraphFont"/>
    <w:link w:val="Heading2"/>
    <w:rsid w:val="0001397D"/>
    <w:rPr>
      <w:rFonts w:ascii="Arial" w:hAnsi="Arial" w:cs="Arial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en\Download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42</TotalTime>
  <Pages>18</Pages>
  <Words>1774</Words>
  <Characters>8374</Characters>
  <Application>Microsoft Office Word</Application>
  <DocSecurity>0</DocSecurity>
  <Lines>1196</Lines>
  <Paragraphs>845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Prashanth Jaikumar</dc:creator>
  <cp:lastModifiedBy>Tejaswini B J</cp:lastModifiedBy>
  <cp:revision>9</cp:revision>
  <cp:lastPrinted>2009-03-13T17:29:00Z</cp:lastPrinted>
  <dcterms:created xsi:type="dcterms:W3CDTF">2018-04-19T09:18:00Z</dcterms:created>
  <dcterms:modified xsi:type="dcterms:W3CDTF">2025-06-14T05:22:00Z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7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GrammarlyDocumentId">
    <vt:lpwstr>8308442a-dee8-4804-a814-b0296e01560d</vt:lpwstr>
  </property>
</Properties>
</file>